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C36F8B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C36F8B" w:rsidRDefault="00E9283E" w:rsidP="001B2ABD">
            <w:pPr>
              <w:tabs>
                <w:tab w:val="left" w:pos="990"/>
              </w:tabs>
              <w:jc w:val="center"/>
              <w:rPr>
                <w:rFonts w:ascii="Arial" w:hAnsi="Arial" w:cs="Arial"/>
              </w:rPr>
            </w:pPr>
            <w:r w:rsidRPr="00C36F8B">
              <w:rPr>
                <w:rFonts w:ascii="Arial" w:hAnsi="Arial" w:cs="Arial"/>
                <w:noProof/>
                <w:lang w:eastAsia="zh-CN"/>
              </w:rPr>
              <w:drawing>
                <wp:inline distT="0" distB="0" distL="0" distR="0">
                  <wp:extent cx="1668007" cy="2221865"/>
                  <wp:effectExtent l="0" t="0" r="889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b308fcdd05d0b03524c.jpg"/>
                          <pic:cNvPicPr/>
                        </pic:nvPicPr>
                        <pic:blipFill>
                          <a:blip r:embed="rId9" cstate="hq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8007" cy="2221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:rsidR="001B2ABD" w:rsidRPr="00C36F8B" w:rsidRDefault="001B2ABD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470" w:type="dxa"/>
            <w:vAlign w:val="bottom"/>
          </w:tcPr>
          <w:p w:rsidR="001B2ABD" w:rsidRPr="00C36F8B" w:rsidRDefault="00E9283E" w:rsidP="001B2ABD">
            <w:pPr>
              <w:pStyle w:val="Title"/>
              <w:rPr>
                <w:rFonts w:ascii="Arial" w:hAnsi="Arial" w:cs="Arial"/>
                <w:sz w:val="56"/>
              </w:rPr>
            </w:pPr>
            <w:r w:rsidRPr="00C36F8B">
              <w:rPr>
                <w:rFonts w:ascii="Arial" w:hAnsi="Arial" w:cs="Arial"/>
                <w:sz w:val="72"/>
              </w:rPr>
              <w:t>Bùi công huy</w:t>
            </w:r>
          </w:p>
          <w:p w:rsidR="001B2ABD" w:rsidRPr="00C36F8B" w:rsidRDefault="00E9283E" w:rsidP="00E9283E">
            <w:pPr>
              <w:pStyle w:val="Subtitle"/>
              <w:rPr>
                <w:rFonts w:ascii="Arial" w:hAnsi="Arial" w:cs="Arial"/>
              </w:rPr>
            </w:pPr>
            <w:r w:rsidRPr="00C36F8B">
              <w:rPr>
                <w:rFonts w:ascii="Arial" w:hAnsi="Arial" w:cs="Arial"/>
                <w:spacing w:val="0"/>
                <w:w w:val="60"/>
              </w:rPr>
              <w:t>Apply for Java Develope</w:t>
            </w:r>
            <w:r w:rsidRPr="00C36F8B">
              <w:rPr>
                <w:rFonts w:ascii="Arial" w:hAnsi="Arial" w:cs="Arial"/>
                <w:spacing w:val="16"/>
                <w:w w:val="60"/>
              </w:rPr>
              <w:t>r</w:t>
            </w:r>
          </w:p>
        </w:tc>
      </w:tr>
      <w:tr w:rsidR="001B2ABD" w:rsidRPr="00C36F8B" w:rsidTr="001B2ABD">
        <w:tc>
          <w:tcPr>
            <w:tcW w:w="3600" w:type="dxa"/>
          </w:tcPr>
          <w:p w:rsidR="001B2ABD" w:rsidRPr="00C36F8B" w:rsidRDefault="00E9283E" w:rsidP="00036450">
            <w:pPr>
              <w:pStyle w:val="Heading3"/>
              <w:rPr>
                <w:rFonts w:ascii="Arial" w:hAnsi="Arial" w:cs="Arial"/>
                <w:szCs w:val="22"/>
              </w:rPr>
            </w:pPr>
            <w:r w:rsidRPr="00C36F8B">
              <w:rPr>
                <w:rFonts w:ascii="Arial" w:hAnsi="Arial" w:cs="Arial"/>
                <w:szCs w:val="22"/>
              </w:rPr>
              <w:lastRenderedPageBreak/>
              <w:t>About me</w:t>
            </w:r>
          </w:p>
          <w:p w:rsidR="005A3F39" w:rsidRPr="00C36F8B" w:rsidRDefault="00E9283E" w:rsidP="005A3F39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 xml:space="preserve">Although I graduated Business English from Da Nang University of </w:t>
            </w:r>
            <w:r w:rsidR="00F1672C" w:rsidRPr="00C36F8B">
              <w:rPr>
                <w:rFonts w:ascii="Arial" w:hAnsi="Arial" w:cs="Arial"/>
                <w:sz w:val="22"/>
              </w:rPr>
              <w:t xml:space="preserve">Foreign Language, but I really love software development industry so I take a first programming course at </w:t>
            </w:r>
            <w:proofErr w:type="spellStart"/>
            <w:r w:rsidR="00F1672C" w:rsidRPr="00C36F8B">
              <w:rPr>
                <w:rFonts w:ascii="Arial" w:hAnsi="Arial" w:cs="Arial"/>
                <w:sz w:val="22"/>
              </w:rPr>
              <w:t>iViettech</w:t>
            </w:r>
            <w:proofErr w:type="spellEnd"/>
            <w:r w:rsidR="00F1672C" w:rsidRPr="00C36F8B">
              <w:rPr>
                <w:rFonts w:ascii="Arial" w:hAnsi="Arial" w:cs="Arial"/>
                <w:sz w:val="22"/>
              </w:rPr>
              <w:t xml:space="preserve"> center with Java Language. This course improve</w:t>
            </w:r>
            <w:r w:rsidR="005A3F39" w:rsidRPr="00C36F8B">
              <w:rPr>
                <w:rFonts w:ascii="Arial" w:hAnsi="Arial" w:cs="Arial"/>
                <w:sz w:val="22"/>
              </w:rPr>
              <w:t>d many skills: programing thinking &amp; knowledge as well as data</w:t>
            </w:r>
          </w:p>
          <w:p w:rsidR="005A3F39" w:rsidRPr="00C36F8B" w:rsidRDefault="005A3F39" w:rsidP="005A3F39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Structure. There are HTML, CSS, JS,</w:t>
            </w:r>
          </w:p>
          <w:p w:rsidR="00036450" w:rsidRPr="00C36F8B" w:rsidRDefault="005A3F39" w:rsidP="005A3F39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Java core, JSP, Java Servlet, Spring MVC, Spring framework ...</w:t>
            </w:r>
          </w:p>
          <w:p w:rsidR="00036450" w:rsidRPr="00C36F8B" w:rsidRDefault="005A3F39" w:rsidP="00036450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I decided to expand my knowledge and practical skills with enthusiasm</w:t>
            </w:r>
          </w:p>
          <w:p w:rsidR="005A3F39" w:rsidRPr="00C36F8B" w:rsidRDefault="005A3F39" w:rsidP="00036450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I will continue to rise on the path of Web programming</w:t>
            </w:r>
          </w:p>
          <w:p w:rsidR="00036450" w:rsidRPr="00C36F8B" w:rsidRDefault="005A3F39" w:rsidP="00CB0055">
            <w:pPr>
              <w:pStyle w:val="Heading3"/>
              <w:rPr>
                <w:rFonts w:ascii="Arial" w:hAnsi="Arial" w:cs="Arial"/>
                <w:szCs w:val="22"/>
              </w:rPr>
            </w:pPr>
            <w:r w:rsidRPr="00C36F8B">
              <w:rPr>
                <w:rFonts w:ascii="Arial" w:hAnsi="Arial" w:cs="Arial"/>
                <w:szCs w:val="22"/>
              </w:rPr>
              <w:t>Personal Information</w:t>
            </w:r>
          </w:p>
          <w:p w:rsidR="0062426B" w:rsidRPr="00C36F8B" w:rsidRDefault="0062426B" w:rsidP="0062426B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GENDER</w:t>
            </w:r>
            <w:r w:rsidRPr="00C36F8B">
              <w:rPr>
                <w:rFonts w:ascii="Arial" w:hAnsi="Arial" w:cs="Arial"/>
                <w:sz w:val="22"/>
              </w:rPr>
              <w:t xml:space="preserve">: </w:t>
            </w:r>
            <w:r w:rsidRPr="00C36F8B">
              <w:rPr>
                <w:rFonts w:ascii="Arial" w:hAnsi="Arial" w:cs="Arial"/>
                <w:sz w:val="22"/>
              </w:rPr>
              <w:t>MALE</w:t>
            </w:r>
          </w:p>
          <w:p w:rsidR="005A3F39" w:rsidRPr="00C36F8B" w:rsidRDefault="005A3F39" w:rsidP="005A3F39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BIRTHDAY: 23/08/2000</w:t>
            </w:r>
          </w:p>
          <w:p w:rsidR="004D3011" w:rsidRPr="00C36F8B" w:rsidRDefault="00DB735A" w:rsidP="004D3011">
            <w:pPr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1111563247"/>
                <w:placeholder>
                  <w:docPart w:val="7B9726B7837449E6A704B9B8D4531530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C36F8B">
                  <w:rPr>
                    <w:rFonts w:ascii="Arial" w:hAnsi="Arial" w:cs="Arial"/>
                    <w:sz w:val="22"/>
                  </w:rPr>
                  <w:t>PHONE:</w:t>
                </w:r>
              </w:sdtContent>
            </w:sdt>
            <w:r w:rsidR="00757E8E" w:rsidRPr="00C36F8B">
              <w:rPr>
                <w:rFonts w:ascii="Arial" w:hAnsi="Arial" w:cs="Arial"/>
                <w:sz w:val="22"/>
              </w:rPr>
              <w:t>(+84) 903 515 541</w:t>
            </w:r>
          </w:p>
          <w:p w:rsidR="009559DA" w:rsidRPr="00C36F8B" w:rsidRDefault="00757E8E" w:rsidP="004D3011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 xml:space="preserve">ADDRESS: </w:t>
            </w:r>
          </w:p>
          <w:p w:rsidR="00757E8E" w:rsidRPr="00C36F8B" w:rsidRDefault="00757E8E" w:rsidP="004D3011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 xml:space="preserve">K220 </w:t>
            </w:r>
            <w:proofErr w:type="spellStart"/>
            <w:r w:rsidRPr="00C36F8B">
              <w:rPr>
                <w:rFonts w:ascii="Arial" w:hAnsi="Arial" w:cs="Arial"/>
                <w:sz w:val="22"/>
              </w:rPr>
              <w:t>Hoàng</w:t>
            </w:r>
            <w:proofErr w:type="spellEnd"/>
            <w:r w:rsidRPr="00C36F8B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36F8B">
              <w:rPr>
                <w:rFonts w:ascii="Arial" w:hAnsi="Arial" w:cs="Arial"/>
                <w:sz w:val="22"/>
              </w:rPr>
              <w:t>Diệu</w:t>
            </w:r>
            <w:proofErr w:type="spellEnd"/>
            <w:r w:rsidRPr="00C36F8B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C36F8B">
              <w:rPr>
                <w:rFonts w:ascii="Arial" w:hAnsi="Arial" w:cs="Arial"/>
                <w:sz w:val="22"/>
              </w:rPr>
              <w:t>Hải</w:t>
            </w:r>
            <w:proofErr w:type="spellEnd"/>
            <w:r w:rsidRPr="00C36F8B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36F8B">
              <w:rPr>
                <w:rFonts w:ascii="Arial" w:hAnsi="Arial" w:cs="Arial"/>
                <w:sz w:val="22"/>
              </w:rPr>
              <w:t>Châu</w:t>
            </w:r>
            <w:proofErr w:type="spellEnd"/>
            <w:r w:rsidRPr="00C36F8B"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 w:rsidRPr="00C36F8B">
              <w:rPr>
                <w:rFonts w:ascii="Arial" w:hAnsi="Arial" w:cs="Arial"/>
                <w:sz w:val="22"/>
              </w:rPr>
              <w:t>Đà</w:t>
            </w:r>
            <w:proofErr w:type="spellEnd"/>
            <w:r w:rsidRPr="00C36F8B"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 w:rsidRPr="00C36F8B">
              <w:rPr>
                <w:rFonts w:ascii="Arial" w:hAnsi="Arial" w:cs="Arial"/>
                <w:sz w:val="22"/>
              </w:rPr>
              <w:t>Nẵng</w:t>
            </w:r>
            <w:proofErr w:type="spellEnd"/>
          </w:p>
          <w:p w:rsidR="009559DA" w:rsidRPr="00C36F8B" w:rsidRDefault="00757E8E" w:rsidP="004D3011">
            <w:pPr>
              <w:rPr>
                <w:rFonts w:ascii="Arial" w:hAnsi="Arial" w:cs="Arial"/>
                <w:sz w:val="22"/>
                <w:lang w:val="vi-VN"/>
              </w:rPr>
            </w:pPr>
            <w:r w:rsidRPr="00C36F8B">
              <w:rPr>
                <w:rFonts w:ascii="Arial" w:hAnsi="Arial" w:cs="Arial"/>
                <w:sz w:val="22"/>
              </w:rPr>
              <w:t>LINKEDIN</w:t>
            </w:r>
            <w:r w:rsidRPr="00C36F8B">
              <w:rPr>
                <w:rFonts w:ascii="Arial" w:hAnsi="Arial" w:cs="Arial"/>
                <w:sz w:val="22"/>
                <w:lang w:val="vi-VN"/>
              </w:rPr>
              <w:t>:</w:t>
            </w:r>
          </w:p>
          <w:p w:rsidR="004D3011" w:rsidRPr="00C36F8B" w:rsidRDefault="00DB735A" w:rsidP="004D3011">
            <w:pPr>
              <w:rPr>
                <w:rFonts w:ascii="Arial" w:hAnsi="Arial" w:cs="Arial"/>
                <w:sz w:val="22"/>
                <w:lang w:val="vi-VN"/>
              </w:rPr>
            </w:pPr>
            <w:hyperlink r:id="rId10" w:history="1">
              <w:r w:rsidR="00757E8E" w:rsidRPr="00C36F8B">
                <w:rPr>
                  <w:rStyle w:val="Hyperlink"/>
                  <w:rFonts w:ascii="Arial" w:hAnsi="Arial" w:cs="Arial"/>
                  <w:sz w:val="22"/>
                  <w:lang w:val="vi-VN"/>
                </w:rPr>
                <w:t>https://www.linkedin.com/in/c%C3%B4ng-huy-b%C3%B9i-7a7a06231/</w:t>
              </w:r>
            </w:hyperlink>
          </w:p>
          <w:p w:rsidR="009559DA" w:rsidRPr="00C36F8B" w:rsidRDefault="00DB735A" w:rsidP="004D3011">
            <w:pPr>
              <w:rPr>
                <w:rFonts w:ascii="Arial" w:hAnsi="Arial" w:cs="Arial"/>
                <w:sz w:val="22"/>
              </w:rPr>
            </w:pPr>
            <w:sdt>
              <w:sdtPr>
                <w:rPr>
                  <w:rFonts w:ascii="Arial" w:hAnsi="Arial" w:cs="Arial"/>
                  <w:sz w:val="22"/>
                </w:rPr>
                <w:id w:val="-240260293"/>
                <w:placeholder>
                  <w:docPart w:val="60F343CE478E42B697021101191F38D3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C36F8B">
                  <w:rPr>
                    <w:rFonts w:ascii="Arial" w:hAnsi="Arial" w:cs="Arial"/>
                    <w:sz w:val="22"/>
                  </w:rPr>
                  <w:t>EMAIL:</w:t>
                </w:r>
              </w:sdtContent>
            </w:sdt>
          </w:p>
          <w:p w:rsidR="00036450" w:rsidRPr="00C36F8B" w:rsidRDefault="00757E8E" w:rsidP="004D3011">
            <w:pPr>
              <w:rPr>
                <w:rFonts w:ascii="Arial" w:hAnsi="Arial" w:cs="Arial"/>
                <w:sz w:val="22"/>
                <w:lang w:val="vi-VN"/>
              </w:rPr>
            </w:pPr>
            <w:r w:rsidRPr="00C36F8B">
              <w:rPr>
                <w:rFonts w:ascii="Arial" w:hAnsi="Arial" w:cs="Arial"/>
                <w:sz w:val="22"/>
                <w:lang w:val="vi-VN"/>
              </w:rPr>
              <w:t>buiconghuy133@gmail.com</w:t>
            </w:r>
          </w:p>
          <w:p w:rsidR="00757E8E" w:rsidRPr="00C36F8B" w:rsidRDefault="0065222F" w:rsidP="00757E8E">
            <w:pPr>
              <w:pStyle w:val="Heading3"/>
              <w:rPr>
                <w:rFonts w:ascii="Arial" w:hAnsi="Arial" w:cs="Arial"/>
                <w:szCs w:val="22"/>
                <w:lang w:val="vi-VN"/>
              </w:rPr>
            </w:pPr>
            <w:r w:rsidRPr="00C36F8B">
              <w:rPr>
                <w:rFonts w:ascii="Arial" w:hAnsi="Arial" w:cs="Arial"/>
                <w:szCs w:val="22"/>
                <w:lang w:val="vi-VN"/>
              </w:rPr>
              <w:t xml:space="preserve">carreer </w:t>
            </w:r>
            <w:r w:rsidR="00757E8E" w:rsidRPr="00C36F8B">
              <w:rPr>
                <w:rFonts w:ascii="Arial" w:hAnsi="Arial" w:cs="Arial"/>
                <w:szCs w:val="22"/>
                <w:lang w:val="vi-VN"/>
              </w:rPr>
              <w:t>OBJECTIVe</w:t>
            </w:r>
          </w:p>
          <w:p w:rsidR="00757E8E" w:rsidRPr="00C36F8B" w:rsidRDefault="00E50D8C" w:rsidP="00757E8E">
            <w:pPr>
              <w:rPr>
                <w:rFonts w:ascii="Arial" w:hAnsi="Arial" w:cs="Arial"/>
                <w:sz w:val="22"/>
                <w:lang w:val="vi-VN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</w:t>
            </w:r>
            <w:r w:rsidR="0065222F" w:rsidRPr="00C36F8B">
              <w:rPr>
                <w:rFonts w:ascii="Arial" w:hAnsi="Arial" w:cs="Arial"/>
                <w:sz w:val="22"/>
                <w:lang w:val="vi-VN"/>
              </w:rPr>
              <w:t>Eager to became professtional developer in stable working environtment.</w:t>
            </w:r>
          </w:p>
          <w:p w:rsidR="00757E8E" w:rsidRPr="00C36F8B" w:rsidRDefault="00E50D8C" w:rsidP="004D3011">
            <w:pPr>
              <w:rPr>
                <w:rStyle w:val="Hyperlink"/>
                <w:rFonts w:ascii="Arial" w:hAnsi="Arial" w:cs="Arial"/>
                <w:color w:val="auto"/>
                <w:sz w:val="22"/>
                <w:u w:val="none"/>
                <w:lang w:val="vi-VN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</w:t>
            </w:r>
            <w:r w:rsidR="0065222F" w:rsidRPr="00C36F8B">
              <w:rPr>
                <w:rFonts w:ascii="Arial" w:hAnsi="Arial" w:cs="Arial"/>
                <w:sz w:val="22"/>
                <w:lang w:val="vi-VN"/>
              </w:rPr>
              <w:t>With the motto "Do you best at work", I believe that learning and accumulating experiences</w:t>
            </w:r>
            <w:r w:rsidR="0065222F" w:rsidRPr="00C36F8B">
              <w:rPr>
                <w:rFonts w:ascii="Arial" w:hAnsi="Arial" w:cs="Arial"/>
                <w:sz w:val="22"/>
              </w:rPr>
              <w:t xml:space="preserve"> </w:t>
            </w:r>
            <w:r w:rsidR="0065222F" w:rsidRPr="00C36F8B">
              <w:rPr>
                <w:rFonts w:ascii="Arial" w:hAnsi="Arial" w:cs="Arial"/>
                <w:sz w:val="22"/>
                <w:lang w:val="vi-VN"/>
              </w:rPr>
              <w:t>will help me become an excellent employee.</w:t>
            </w:r>
          </w:p>
          <w:sdt>
            <w:sdtPr>
              <w:rPr>
                <w:rFonts w:ascii="Arial" w:hAnsi="Arial" w:cs="Arial"/>
                <w:szCs w:val="22"/>
              </w:rPr>
              <w:id w:val="-1444214663"/>
              <w:placeholder>
                <w:docPart w:val="9F836ACCB107487C8B2D9FD618602F6B"/>
              </w:placeholder>
              <w:temporary/>
              <w:showingPlcHdr/>
              <w15:appearance w15:val="hidden"/>
            </w:sdtPr>
            <w:sdtEndPr/>
            <w:sdtContent>
              <w:p w:rsidR="004D3011" w:rsidRPr="00C36F8B" w:rsidRDefault="00CB0055" w:rsidP="00CB0055">
                <w:pPr>
                  <w:pStyle w:val="Heading3"/>
                  <w:rPr>
                    <w:rFonts w:ascii="Arial" w:hAnsi="Arial" w:cs="Arial"/>
                    <w:szCs w:val="22"/>
                  </w:rPr>
                </w:pPr>
                <w:r w:rsidRPr="00C36F8B">
                  <w:rPr>
                    <w:rFonts w:ascii="Arial" w:hAnsi="Arial" w:cs="Arial"/>
                    <w:szCs w:val="22"/>
                  </w:rPr>
                  <w:t>Hobbies</w:t>
                </w:r>
              </w:p>
            </w:sdtContent>
          </w:sdt>
          <w:p w:rsidR="004D3011" w:rsidRPr="00C36F8B" w:rsidRDefault="00E50D8C" w:rsidP="004D3011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- Watch movies.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 xml:space="preserve">- </w:t>
            </w:r>
            <w:r w:rsidRPr="00C36F8B">
              <w:rPr>
                <w:rFonts w:ascii="Arial" w:hAnsi="Arial" w:cs="Arial"/>
                <w:sz w:val="22"/>
              </w:rPr>
              <w:t>Listening to music</w:t>
            </w:r>
          </w:p>
          <w:p w:rsidR="004D3011" w:rsidRPr="00C36F8B" w:rsidRDefault="004D3011" w:rsidP="004D3011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720" w:type="dxa"/>
          </w:tcPr>
          <w:p w:rsidR="001B2ABD" w:rsidRPr="00C36F8B" w:rsidRDefault="001B2ABD" w:rsidP="000C45FF">
            <w:pPr>
              <w:tabs>
                <w:tab w:val="left" w:pos="990"/>
              </w:tabs>
              <w:rPr>
                <w:rFonts w:ascii="Arial" w:hAnsi="Arial" w:cs="Arial"/>
              </w:rPr>
            </w:pPr>
          </w:p>
        </w:tc>
        <w:tc>
          <w:tcPr>
            <w:tcW w:w="6470" w:type="dxa"/>
          </w:tcPr>
          <w:p w:rsidR="001B2ABD" w:rsidRPr="00C36F8B" w:rsidRDefault="0065222F" w:rsidP="00036450">
            <w:pPr>
              <w:pStyle w:val="Heading2"/>
              <w:rPr>
                <w:rFonts w:ascii="Arial" w:hAnsi="Arial" w:cs="Arial"/>
              </w:rPr>
            </w:pPr>
            <w:r w:rsidRPr="00C36F8B">
              <w:rPr>
                <w:rFonts w:ascii="Arial" w:hAnsi="Arial" w:cs="Arial"/>
                <w:lang w:val="vi-VN"/>
              </w:rPr>
              <w:t>Education Background</w:t>
            </w:r>
          </w:p>
          <w:p w:rsidR="00036450" w:rsidRPr="00C36F8B" w:rsidRDefault="0065222F" w:rsidP="00B359E4">
            <w:pPr>
              <w:pStyle w:val="Heading4"/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  <w:lang w:val="vi-VN"/>
              </w:rPr>
              <w:t>Da Nang University of Foreign Language</w:t>
            </w:r>
          </w:p>
          <w:p w:rsidR="00036450" w:rsidRPr="00C36F8B" w:rsidRDefault="0065222F" w:rsidP="00B359E4">
            <w:pPr>
              <w:pStyle w:val="Date"/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  <w:lang w:val="vi-VN"/>
              </w:rPr>
              <w:t>2018</w:t>
            </w:r>
          </w:p>
          <w:p w:rsidR="0065222F" w:rsidRPr="00C36F8B" w:rsidRDefault="0065222F" w:rsidP="00036450">
            <w:pPr>
              <w:rPr>
                <w:rFonts w:ascii="Arial" w:hAnsi="Arial" w:cs="Arial"/>
                <w:sz w:val="22"/>
                <w:lang w:val="vi-VN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</w:t>
            </w:r>
            <w:r w:rsidRPr="00C36F8B">
              <w:rPr>
                <w:rFonts w:ascii="Arial" w:hAnsi="Arial" w:cs="Arial"/>
                <w:sz w:val="22"/>
                <w:lang w:val="vi-VN"/>
              </w:rPr>
              <w:t>Major</w:t>
            </w:r>
            <w:r w:rsidRPr="00C36F8B">
              <w:rPr>
                <w:rFonts w:ascii="Arial" w:hAnsi="Arial" w:cs="Arial"/>
                <w:sz w:val="22"/>
              </w:rPr>
              <w:t xml:space="preserve">: </w:t>
            </w:r>
            <w:r w:rsidRPr="00C36F8B">
              <w:rPr>
                <w:rFonts w:ascii="Arial" w:hAnsi="Arial" w:cs="Arial"/>
                <w:sz w:val="22"/>
                <w:lang w:val="vi-VN"/>
              </w:rPr>
              <w:t>Business English</w:t>
            </w:r>
          </w:p>
          <w:p w:rsidR="00036450" w:rsidRPr="00C36F8B" w:rsidRDefault="0065222F" w:rsidP="00B359E4">
            <w:pPr>
              <w:pStyle w:val="Heading4"/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IVIETTECH - Professional Programmer Training Center – 2022</w:t>
            </w:r>
          </w:p>
          <w:p w:rsidR="00036450" w:rsidRPr="00C36F8B" w:rsidRDefault="0065222F" w:rsidP="00B359E4">
            <w:pPr>
              <w:pStyle w:val="Date"/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  <w:lang w:val="vi-VN"/>
              </w:rPr>
              <w:t>2022</w:t>
            </w:r>
            <w:r w:rsidRPr="00C36F8B">
              <w:rPr>
                <w:rFonts w:ascii="Arial" w:hAnsi="Arial" w:cs="Arial"/>
                <w:sz w:val="22"/>
              </w:rPr>
              <w:t xml:space="preserve"> </w:t>
            </w:r>
          </w:p>
          <w:p w:rsidR="00036450" w:rsidRPr="00C36F8B" w:rsidRDefault="0065222F" w:rsidP="00036450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Course: Java from A to Z Programming</w:t>
            </w:r>
          </w:p>
          <w:p w:rsidR="0065222F" w:rsidRPr="00C36F8B" w:rsidRDefault="0065222F" w:rsidP="00036450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Rank: </w:t>
            </w:r>
          </w:p>
          <w:p w:rsidR="0065222F" w:rsidRPr="00C36F8B" w:rsidRDefault="00E50D8C" w:rsidP="0065222F">
            <w:pPr>
              <w:pStyle w:val="Heading2"/>
              <w:rPr>
                <w:rFonts w:ascii="Arial" w:hAnsi="Arial" w:cs="Arial"/>
              </w:rPr>
            </w:pPr>
            <w:r w:rsidRPr="00C36F8B">
              <w:rPr>
                <w:rFonts w:ascii="Arial" w:hAnsi="Arial" w:cs="Arial"/>
              </w:rPr>
              <w:t>Experience</w:t>
            </w:r>
          </w:p>
          <w:p w:rsidR="00E50D8C" w:rsidRPr="00C36F8B" w:rsidRDefault="00E50D8C" w:rsidP="0062426B">
            <w:pPr>
              <w:pStyle w:val="Heading4"/>
              <w:rPr>
                <w:rFonts w:ascii="Arial" w:hAnsi="Arial" w:cs="Arial"/>
                <w:sz w:val="24"/>
              </w:rPr>
            </w:pPr>
            <w:r w:rsidRPr="00C36F8B">
              <w:rPr>
                <w:rFonts w:ascii="Arial" w:hAnsi="Arial" w:cs="Arial"/>
                <w:sz w:val="24"/>
              </w:rPr>
              <w:t>Hotel Booking Management Project</w:t>
            </w:r>
          </w:p>
          <w:p w:rsidR="0065222F" w:rsidRPr="00C36F8B" w:rsidRDefault="00E50D8C" w:rsidP="0065222F">
            <w:pPr>
              <w:pStyle w:val="Heading4"/>
              <w:rPr>
                <w:rFonts w:ascii="Arial" w:hAnsi="Arial" w:cs="Arial"/>
                <w:bCs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Description:</w:t>
            </w:r>
          </w:p>
          <w:p w:rsidR="0065222F" w:rsidRPr="00C36F8B" w:rsidRDefault="00E50D8C" w:rsidP="0065222F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T</w:t>
            </w:r>
            <w:r w:rsidRPr="00C36F8B">
              <w:rPr>
                <w:rFonts w:ascii="Arial" w:hAnsi="Arial" w:cs="Arial"/>
                <w:sz w:val="22"/>
              </w:rPr>
              <w:t>he purpose of this project is to design booking room online site. It helps people can book room and manage booking easier and convenient.</w:t>
            </w:r>
          </w:p>
          <w:p w:rsidR="00E50D8C" w:rsidRPr="00C36F8B" w:rsidRDefault="00E50D8C" w:rsidP="0065222F">
            <w:pPr>
              <w:rPr>
                <w:rFonts w:ascii="Arial" w:hAnsi="Arial" w:cs="Arial"/>
                <w:sz w:val="22"/>
              </w:rPr>
            </w:pPr>
          </w:p>
          <w:p w:rsidR="00E50D8C" w:rsidRPr="00C36F8B" w:rsidRDefault="00E50D8C" w:rsidP="0065222F">
            <w:pPr>
              <w:pStyle w:val="Heading4"/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Team member: 2</w:t>
            </w:r>
          </w:p>
          <w:p w:rsidR="00E50D8C" w:rsidRPr="00C36F8B" w:rsidRDefault="00E50D8C" w:rsidP="00E50D8C">
            <w:pPr>
              <w:pStyle w:val="Heading4"/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Programming language: Java</w:t>
            </w:r>
            <w:r w:rsidRPr="00C36F8B">
              <w:rPr>
                <w:rFonts w:ascii="Arial" w:hAnsi="Arial" w:cs="Arial"/>
                <w:sz w:val="22"/>
              </w:rPr>
              <w:cr/>
            </w:r>
            <w:proofErr w:type="spellStart"/>
            <w:r w:rsidRPr="00C36F8B">
              <w:rPr>
                <w:rFonts w:ascii="Arial" w:hAnsi="Arial" w:cs="Arial"/>
                <w:sz w:val="22"/>
              </w:rPr>
              <w:t>DataBase</w:t>
            </w:r>
            <w:proofErr w:type="spellEnd"/>
            <w:r w:rsidRPr="00C36F8B">
              <w:rPr>
                <w:rFonts w:ascii="Arial" w:hAnsi="Arial" w:cs="Arial"/>
                <w:sz w:val="22"/>
              </w:rPr>
              <w:t>: MySQL Workbench</w:t>
            </w:r>
          </w:p>
          <w:p w:rsidR="00E50D8C" w:rsidRPr="00C36F8B" w:rsidRDefault="00E50D8C" w:rsidP="00E50D8C">
            <w:pPr>
              <w:pStyle w:val="Heading4"/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 xml:space="preserve">IDE: </w:t>
            </w:r>
            <w:proofErr w:type="spellStart"/>
            <w:r w:rsidRPr="00C36F8B">
              <w:rPr>
                <w:rFonts w:ascii="Arial" w:hAnsi="Arial" w:cs="Arial"/>
                <w:sz w:val="22"/>
              </w:rPr>
              <w:t>Intellij</w:t>
            </w:r>
          </w:p>
          <w:p w:rsidR="0065222F" w:rsidRPr="00C36F8B" w:rsidRDefault="00E50D8C" w:rsidP="00E50D8C">
            <w:pPr>
              <w:pStyle w:val="Heading4"/>
              <w:rPr>
                <w:rFonts w:ascii="Arial" w:hAnsi="Arial" w:cs="Arial"/>
                <w:sz w:val="22"/>
              </w:rPr>
            </w:pPr>
            <w:proofErr w:type="spellEnd"/>
            <w:r w:rsidRPr="00C36F8B">
              <w:rPr>
                <w:rFonts w:ascii="Arial" w:hAnsi="Arial" w:cs="Arial"/>
                <w:sz w:val="22"/>
              </w:rPr>
              <w:t>Technologies us</w:t>
            </w:r>
            <w:r w:rsidRPr="00C36F8B">
              <w:rPr>
                <w:rFonts w:ascii="Arial" w:hAnsi="Arial" w:cs="Arial"/>
                <w:sz w:val="22"/>
              </w:rPr>
              <w:t xml:space="preserve">ed: Spring MVC, JPA, </w:t>
            </w:r>
            <w:proofErr w:type="spellStart"/>
            <w:proofErr w:type="gramStart"/>
            <w:r w:rsidRPr="00C36F8B">
              <w:rPr>
                <w:rFonts w:ascii="Arial" w:hAnsi="Arial" w:cs="Arial"/>
                <w:sz w:val="22"/>
              </w:rPr>
              <w:t>Bootstrap,</w:t>
            </w:r>
            <w:r w:rsidRPr="00C36F8B">
              <w:rPr>
                <w:rFonts w:ascii="Arial" w:hAnsi="Arial" w:cs="Arial"/>
                <w:sz w:val="22"/>
              </w:rPr>
              <w:t>Hibernate</w:t>
            </w:r>
            <w:proofErr w:type="spellEnd"/>
            <w:proofErr w:type="gramEnd"/>
            <w:r w:rsidRPr="00C36F8B">
              <w:rPr>
                <w:rFonts w:ascii="Arial" w:hAnsi="Arial" w:cs="Arial"/>
                <w:sz w:val="22"/>
              </w:rPr>
              <w:t>,…</w:t>
            </w:r>
          </w:p>
          <w:p w:rsidR="0065222F" w:rsidRPr="00C36F8B" w:rsidRDefault="0065222F" w:rsidP="0065222F">
            <w:pPr>
              <w:rPr>
                <w:rFonts w:ascii="Arial" w:hAnsi="Arial" w:cs="Arial"/>
                <w:sz w:val="22"/>
              </w:rPr>
            </w:pP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b/>
                <w:sz w:val="22"/>
              </w:rPr>
              <w:t>My responsibilities:</w:t>
            </w:r>
            <w:r w:rsidRPr="00C36F8B">
              <w:rPr>
                <w:rFonts w:ascii="Arial" w:hAnsi="Arial" w:cs="Arial"/>
                <w:b/>
                <w:sz w:val="22"/>
              </w:rPr>
              <w:cr/>
            </w: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</w:t>
            </w:r>
            <w:r w:rsidRPr="00C36F8B">
              <w:rPr>
                <w:rFonts w:ascii="Arial" w:hAnsi="Arial" w:cs="Arial"/>
                <w:sz w:val="22"/>
              </w:rPr>
              <w:t>Manage Booking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Manage User</w:t>
            </w:r>
          </w:p>
          <w:p w:rsidR="00E50D8C" w:rsidRPr="00C36F8B" w:rsidRDefault="00E50D8C" w:rsidP="00E50D8C">
            <w:pPr>
              <w:rPr>
                <w:rFonts w:ascii="Arial" w:hAnsi="Arial" w:cs="Arial"/>
                <w:b/>
                <w:sz w:val="22"/>
              </w:rPr>
            </w:pPr>
            <w:r w:rsidRPr="00C36F8B">
              <w:rPr>
                <w:rFonts w:ascii="Arial" w:hAnsi="Arial" w:cs="Arial"/>
                <w:b/>
                <w:sz w:val="22"/>
              </w:rPr>
              <w:t>Gained experience and skill on: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>Database design and analysis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Working with MySQL workbench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User interfaces use Bootstrap, JSTL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Using Java Spring Frameworks</w:t>
            </w:r>
          </w:p>
          <w:p w:rsidR="0065222F" w:rsidRPr="00C36F8B" w:rsidRDefault="00E50D8C" w:rsidP="004D3011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Experience in using Maven</w:t>
            </w:r>
          </w:p>
          <w:p w:rsidR="00E50D8C" w:rsidRPr="00C36F8B" w:rsidRDefault="00E50D8C" w:rsidP="00E50D8C">
            <w:pPr>
              <w:pStyle w:val="Heading2"/>
              <w:rPr>
                <w:rFonts w:ascii="Arial" w:hAnsi="Arial" w:cs="Arial"/>
                <w:szCs w:val="22"/>
              </w:rPr>
            </w:pPr>
            <w:r w:rsidRPr="00C36F8B">
              <w:rPr>
                <w:rFonts w:ascii="Arial" w:hAnsi="Arial" w:cs="Arial"/>
                <w:szCs w:val="22"/>
              </w:rPr>
              <w:t>SKILLS</w:t>
            </w:r>
          </w:p>
          <w:p w:rsidR="00E50D8C" w:rsidRPr="00C36F8B" w:rsidRDefault="00E50D8C" w:rsidP="00E50D8C">
            <w:pPr>
              <w:pStyle w:val="Date"/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b/>
                <w:sz w:val="22"/>
              </w:rPr>
              <w:t xml:space="preserve">Experience in Java web technologies like: </w:t>
            </w:r>
            <w:r w:rsidRPr="00C36F8B">
              <w:rPr>
                <w:rFonts w:ascii="Arial" w:hAnsi="Arial" w:cs="Arial"/>
                <w:b/>
                <w:sz w:val="22"/>
              </w:rPr>
              <w:cr/>
            </w:r>
            <w:r w:rsidRPr="00C36F8B">
              <w:rPr>
                <w:rFonts w:ascii="Arial" w:hAnsi="Arial" w:cs="Arial"/>
                <w:sz w:val="22"/>
              </w:rPr>
              <w:t>JSP/Servlet, JDBC, Spring MVC, JPA.</w:t>
            </w:r>
          </w:p>
          <w:p w:rsidR="00E50D8C" w:rsidRPr="00C36F8B" w:rsidRDefault="00E50D8C" w:rsidP="00E50D8C">
            <w:pPr>
              <w:pStyle w:val="Date"/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Experience in using NetBeans IDE, IntelliJ IDEA.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 xml:space="preserve">Experience in using Microsoft SQL </w:t>
            </w:r>
            <w:proofErr w:type="spellStart"/>
            <w:r w:rsidRPr="00C36F8B">
              <w:rPr>
                <w:rFonts w:ascii="Arial" w:hAnsi="Arial" w:cs="Arial"/>
                <w:sz w:val="22"/>
              </w:rPr>
              <w:t>WorkBench</w:t>
            </w:r>
            <w:proofErr w:type="spellEnd"/>
            <w:r w:rsidRPr="00C36F8B">
              <w:rPr>
                <w:rFonts w:ascii="Arial" w:hAnsi="Arial" w:cs="Arial"/>
                <w:sz w:val="22"/>
              </w:rPr>
              <w:t>.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 xml:space="preserve"> 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Experience in using Maven.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 xml:space="preserve">Experience in using </w:t>
            </w:r>
            <w:proofErr w:type="spellStart"/>
            <w:r w:rsidRPr="00C36F8B">
              <w:rPr>
                <w:rFonts w:ascii="Arial" w:hAnsi="Arial" w:cs="Arial"/>
                <w:sz w:val="22"/>
              </w:rPr>
              <w:t>GitLab</w:t>
            </w:r>
            <w:proofErr w:type="spellEnd"/>
            <w:r w:rsidRPr="00C36F8B">
              <w:rPr>
                <w:rFonts w:ascii="Arial" w:hAnsi="Arial" w:cs="Arial"/>
                <w:sz w:val="22"/>
              </w:rPr>
              <w:t>/GitHub.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 xml:space="preserve">Experience in using HTML, CSS, Bootstrap, </w:t>
            </w:r>
            <w:proofErr w:type="spellStart"/>
            <w:r w:rsidRPr="00C36F8B">
              <w:rPr>
                <w:rFonts w:ascii="Arial" w:hAnsi="Arial" w:cs="Arial"/>
                <w:sz w:val="22"/>
              </w:rPr>
              <w:t>Jquery</w:t>
            </w:r>
            <w:proofErr w:type="spellEnd"/>
            <w:r w:rsidRPr="00C36F8B">
              <w:rPr>
                <w:rFonts w:ascii="Arial" w:hAnsi="Arial" w:cs="Arial"/>
                <w:sz w:val="22"/>
              </w:rPr>
              <w:t>.</w:t>
            </w:r>
          </w:p>
          <w:p w:rsidR="00E50D8C" w:rsidRPr="00C36F8B" w:rsidRDefault="00E50D8C" w:rsidP="00E50D8C">
            <w:pPr>
              <w:rPr>
                <w:rFonts w:ascii="Arial" w:hAnsi="Arial" w:cs="Arial"/>
                <w:sz w:val="22"/>
              </w:rPr>
            </w:pPr>
          </w:p>
          <w:p w:rsidR="004D3011" w:rsidRPr="00C36F8B" w:rsidRDefault="00E50D8C" w:rsidP="00036450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t>Experience in OOAD with UML.</w:t>
            </w:r>
          </w:p>
          <w:p w:rsidR="00036450" w:rsidRPr="00C36F8B" w:rsidRDefault="00E50D8C" w:rsidP="00036450">
            <w:pPr>
              <w:pStyle w:val="Heading2"/>
              <w:rPr>
                <w:rFonts w:ascii="Arial" w:hAnsi="Arial" w:cs="Arial"/>
                <w:szCs w:val="22"/>
              </w:rPr>
            </w:pPr>
            <w:r w:rsidRPr="00C36F8B">
              <w:rPr>
                <w:rFonts w:ascii="Arial" w:hAnsi="Arial" w:cs="Arial"/>
                <w:szCs w:val="22"/>
              </w:rPr>
              <w:t xml:space="preserve">Soft Skills </w:t>
            </w:r>
          </w:p>
          <w:p w:rsidR="0062426B" w:rsidRPr="00C36F8B" w:rsidRDefault="0062426B" w:rsidP="0062426B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>Teamwork and Collaboration.</w:t>
            </w:r>
            <w:bookmarkStart w:id="0" w:name="_GoBack"/>
            <w:bookmarkEnd w:id="0"/>
          </w:p>
          <w:p w:rsidR="0062426B" w:rsidRPr="00C36F8B" w:rsidRDefault="0062426B" w:rsidP="0062426B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="00C36F8B">
              <w:rPr>
                <w:rFonts w:ascii="Arial" w:hAnsi="Arial" w:cs="Arial"/>
                <w:sz w:val="22"/>
              </w:rPr>
              <w:t xml:space="preserve"> Computer Skills: word, excel, </w:t>
            </w:r>
            <w:r w:rsidRPr="00C36F8B">
              <w:rPr>
                <w:rFonts w:ascii="Arial" w:hAnsi="Arial" w:cs="Arial"/>
                <w:sz w:val="22"/>
              </w:rPr>
              <w:t>PowerPoint.</w:t>
            </w:r>
          </w:p>
          <w:p w:rsidR="00036450" w:rsidRPr="00C36F8B" w:rsidRDefault="0062426B" w:rsidP="004D3011">
            <w:pPr>
              <w:rPr>
                <w:rFonts w:ascii="Arial" w:hAnsi="Arial" w:cs="Arial"/>
                <w:sz w:val="22"/>
              </w:rPr>
            </w:pPr>
            <w:r w:rsidRPr="00C36F8B">
              <w:rPr>
                <w:rFonts w:ascii="Arial" w:hAnsi="Arial" w:cs="Arial"/>
                <w:sz w:val="22"/>
              </w:rPr>
              <w:sym w:font="Symbol" w:char="F0A7"/>
            </w:r>
            <w:r w:rsidRPr="00C36F8B">
              <w:rPr>
                <w:rFonts w:ascii="Arial" w:hAnsi="Arial" w:cs="Arial"/>
                <w:sz w:val="22"/>
              </w:rPr>
              <w:t xml:space="preserve"> Time Management Skills.</w:t>
            </w:r>
          </w:p>
        </w:tc>
      </w:tr>
    </w:tbl>
    <w:p w:rsidR="0043117B" w:rsidRPr="00C36F8B" w:rsidRDefault="00DB735A" w:rsidP="000C45FF">
      <w:pPr>
        <w:tabs>
          <w:tab w:val="left" w:pos="990"/>
        </w:tabs>
        <w:rPr>
          <w:rFonts w:ascii="Arial" w:hAnsi="Arial" w:cs="Arial"/>
        </w:rPr>
      </w:pPr>
    </w:p>
    <w:sectPr w:rsidR="0043117B" w:rsidRPr="00C36F8B" w:rsidSect="000C45FF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35A" w:rsidRDefault="00DB735A" w:rsidP="000C45FF">
      <w:r>
        <w:separator/>
      </w:r>
    </w:p>
  </w:endnote>
  <w:endnote w:type="continuationSeparator" w:id="0">
    <w:p w:rsidR="00DB735A" w:rsidRDefault="00DB735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35A" w:rsidRDefault="00DB735A" w:rsidP="000C45FF">
      <w:r>
        <w:separator/>
      </w:r>
    </w:p>
  </w:footnote>
  <w:footnote w:type="continuationSeparator" w:id="0">
    <w:p w:rsidR="00DB735A" w:rsidRDefault="00DB735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83E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18B0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A3F39"/>
    <w:rsid w:val="005E39D5"/>
    <w:rsid w:val="00600670"/>
    <w:rsid w:val="0062123A"/>
    <w:rsid w:val="0062426B"/>
    <w:rsid w:val="00646E75"/>
    <w:rsid w:val="0065222F"/>
    <w:rsid w:val="006771D0"/>
    <w:rsid w:val="00715FCB"/>
    <w:rsid w:val="00743101"/>
    <w:rsid w:val="00757E8E"/>
    <w:rsid w:val="007775E1"/>
    <w:rsid w:val="007867A0"/>
    <w:rsid w:val="007927F5"/>
    <w:rsid w:val="00802CA0"/>
    <w:rsid w:val="009260CD"/>
    <w:rsid w:val="00952C25"/>
    <w:rsid w:val="009559DA"/>
    <w:rsid w:val="00A2118D"/>
    <w:rsid w:val="00A764C0"/>
    <w:rsid w:val="00AD76E2"/>
    <w:rsid w:val="00B20152"/>
    <w:rsid w:val="00B359E4"/>
    <w:rsid w:val="00B57D98"/>
    <w:rsid w:val="00B70850"/>
    <w:rsid w:val="00C066B6"/>
    <w:rsid w:val="00C36F8B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735A"/>
    <w:rsid w:val="00DD172A"/>
    <w:rsid w:val="00E25A26"/>
    <w:rsid w:val="00E4381A"/>
    <w:rsid w:val="00E50D8C"/>
    <w:rsid w:val="00E55D74"/>
    <w:rsid w:val="00E9283E"/>
    <w:rsid w:val="00F1672C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2CEF6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www.linkedin.com/in/c%C3%B4ng-huy-b%C3%B9i-7a7a06231/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everJnz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B9726B7837449E6A704B9B8D45315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C541E-C313-4322-903B-9EFFE283B24B}"/>
      </w:docPartPr>
      <w:docPartBody>
        <w:p w:rsidR="000B5A79" w:rsidRDefault="007B55CF">
          <w:pPr>
            <w:pStyle w:val="7B9726B7837449E6A704B9B8D4531530"/>
          </w:pPr>
          <w:r w:rsidRPr="004D3011">
            <w:t>PHONE:</w:t>
          </w:r>
        </w:p>
      </w:docPartBody>
    </w:docPart>
    <w:docPart>
      <w:docPartPr>
        <w:name w:val="60F343CE478E42B697021101191F38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A7AD5-2D8F-4E24-9D6F-B0A3186AF1BC}"/>
      </w:docPartPr>
      <w:docPartBody>
        <w:p w:rsidR="000B5A79" w:rsidRDefault="007B55CF">
          <w:pPr>
            <w:pStyle w:val="60F343CE478E42B697021101191F38D3"/>
          </w:pPr>
          <w:r w:rsidRPr="004D3011">
            <w:t>EMAIL:</w:t>
          </w:r>
        </w:p>
      </w:docPartBody>
    </w:docPart>
    <w:docPart>
      <w:docPartPr>
        <w:name w:val="9F836ACCB107487C8B2D9FD618602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F8881-5B22-46F2-8B19-211C51A1376F}"/>
      </w:docPartPr>
      <w:docPartBody>
        <w:p w:rsidR="000B5A79" w:rsidRDefault="007B55CF">
          <w:pPr>
            <w:pStyle w:val="9F836ACCB107487C8B2D9FD618602F6B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Bahnschrift Light"/>
    <w:charset w:val="00"/>
    <w:family w:val="swiss"/>
    <w:pitch w:val="variable"/>
    <w:sig w:usb0="00000001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119"/>
    <w:rsid w:val="000B5A79"/>
    <w:rsid w:val="00437EFB"/>
    <w:rsid w:val="00536119"/>
    <w:rsid w:val="007B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8CAF24844047C78C865C4F86B027C6">
    <w:name w:val="F68CAF24844047C78C865C4F86B027C6"/>
  </w:style>
  <w:style w:type="paragraph" w:customStyle="1" w:styleId="731EF85BB6DC4396AB445DAC9D2D380C">
    <w:name w:val="731EF85BB6DC4396AB445DAC9D2D380C"/>
  </w:style>
  <w:style w:type="paragraph" w:customStyle="1" w:styleId="0BE6F055CDF64D8DA2291F99C325E456">
    <w:name w:val="0BE6F055CDF64D8DA2291F99C325E456"/>
  </w:style>
  <w:style w:type="paragraph" w:customStyle="1" w:styleId="FFF158EBE28F4D83914B3B51AC7BE266">
    <w:name w:val="FFF158EBE28F4D83914B3B51AC7BE266"/>
  </w:style>
  <w:style w:type="paragraph" w:customStyle="1" w:styleId="E6641038FA2E4EF993C78943121DAAE5">
    <w:name w:val="E6641038FA2E4EF993C78943121DAAE5"/>
  </w:style>
  <w:style w:type="paragraph" w:customStyle="1" w:styleId="7B9726B7837449E6A704B9B8D4531530">
    <w:name w:val="7B9726B7837449E6A704B9B8D4531530"/>
  </w:style>
  <w:style w:type="paragraph" w:customStyle="1" w:styleId="7D1B3A68AA524B069082CCDBDF1E0305">
    <w:name w:val="7D1B3A68AA524B069082CCDBDF1E0305"/>
  </w:style>
  <w:style w:type="paragraph" w:customStyle="1" w:styleId="346E8D2CE72A4117BA428070723FDD79">
    <w:name w:val="346E8D2CE72A4117BA428070723FDD79"/>
  </w:style>
  <w:style w:type="paragraph" w:customStyle="1" w:styleId="471F0AD3AB96442382155AB3E4C62A97">
    <w:name w:val="471F0AD3AB96442382155AB3E4C62A97"/>
  </w:style>
  <w:style w:type="paragraph" w:customStyle="1" w:styleId="60F343CE478E42B697021101191F38D3">
    <w:name w:val="60F343CE478E42B697021101191F38D3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CDE4777E3B3640809323EBC43190472B">
    <w:name w:val="CDE4777E3B3640809323EBC43190472B"/>
  </w:style>
  <w:style w:type="paragraph" w:customStyle="1" w:styleId="9F836ACCB107487C8B2D9FD618602F6B">
    <w:name w:val="9F836ACCB107487C8B2D9FD618602F6B"/>
  </w:style>
  <w:style w:type="paragraph" w:customStyle="1" w:styleId="6AD78DA83E9C46A3A7822DA7E36C4C30">
    <w:name w:val="6AD78DA83E9C46A3A7822DA7E36C4C30"/>
  </w:style>
  <w:style w:type="paragraph" w:customStyle="1" w:styleId="C69AD09959224114AFED46146E0BBD44">
    <w:name w:val="C69AD09959224114AFED46146E0BBD44"/>
  </w:style>
  <w:style w:type="paragraph" w:customStyle="1" w:styleId="B7CF07D31A554838B0EF4AA8B124BEC7">
    <w:name w:val="B7CF07D31A554838B0EF4AA8B124BEC7"/>
  </w:style>
  <w:style w:type="paragraph" w:customStyle="1" w:styleId="E8E86C8376FE4A62B11F469DED04E5D9">
    <w:name w:val="E8E86C8376FE4A62B11F469DED04E5D9"/>
  </w:style>
  <w:style w:type="paragraph" w:customStyle="1" w:styleId="BA61F83AD199430EAADF76952CC5C918">
    <w:name w:val="BA61F83AD199430EAADF76952CC5C918"/>
  </w:style>
  <w:style w:type="paragraph" w:customStyle="1" w:styleId="78455246559847E0B81C444BEB5C3738">
    <w:name w:val="78455246559847E0B81C444BEB5C3738"/>
  </w:style>
  <w:style w:type="paragraph" w:customStyle="1" w:styleId="EAA87F41F3CE419885CF200783E48D7C">
    <w:name w:val="EAA87F41F3CE419885CF200783E48D7C"/>
  </w:style>
  <w:style w:type="paragraph" w:customStyle="1" w:styleId="D65AF989CCD0488DB5805A1DB58CC39F">
    <w:name w:val="D65AF989CCD0488DB5805A1DB58CC39F"/>
  </w:style>
  <w:style w:type="paragraph" w:customStyle="1" w:styleId="B7744E679E254F019FB09529AF8E98B9">
    <w:name w:val="B7744E679E254F019FB09529AF8E98B9"/>
  </w:style>
  <w:style w:type="paragraph" w:customStyle="1" w:styleId="DD6448E4EB21414897F7946B2C51D1C1">
    <w:name w:val="DD6448E4EB21414897F7946B2C51D1C1"/>
  </w:style>
  <w:style w:type="paragraph" w:customStyle="1" w:styleId="BFF5A17B1FA444FA8823ED8F86700729">
    <w:name w:val="BFF5A17B1FA444FA8823ED8F86700729"/>
  </w:style>
  <w:style w:type="paragraph" w:customStyle="1" w:styleId="9473266E946041C8AE538FFE3CD85EF0">
    <w:name w:val="9473266E946041C8AE538FFE3CD85EF0"/>
  </w:style>
  <w:style w:type="paragraph" w:customStyle="1" w:styleId="4E1F0AE6A6AA4F44A846C7EABA77C211">
    <w:name w:val="4E1F0AE6A6AA4F44A846C7EABA77C211"/>
  </w:style>
  <w:style w:type="paragraph" w:customStyle="1" w:styleId="383A9675A9C14B389604631621EBB03C">
    <w:name w:val="383A9675A9C14B389604631621EBB03C"/>
  </w:style>
  <w:style w:type="paragraph" w:customStyle="1" w:styleId="36AF43735E6444ECA1E5F74A2C0146DC">
    <w:name w:val="36AF43735E6444ECA1E5F74A2C0146DC"/>
  </w:style>
  <w:style w:type="paragraph" w:customStyle="1" w:styleId="3679BB72759D46BEB2F7B45B5857ABDB">
    <w:name w:val="3679BB72759D46BEB2F7B45B5857ABDB"/>
  </w:style>
  <w:style w:type="paragraph" w:customStyle="1" w:styleId="EF6F8272B4A847DE876B7B31EF0018A3">
    <w:name w:val="EF6F8272B4A847DE876B7B31EF0018A3"/>
  </w:style>
  <w:style w:type="paragraph" w:customStyle="1" w:styleId="B9797BE9523D4C31B2A978DCFE327A27">
    <w:name w:val="B9797BE9523D4C31B2A978DCFE327A27"/>
  </w:style>
  <w:style w:type="paragraph" w:customStyle="1" w:styleId="944E3943FDAB4C8AB2212E45A25F5F5B">
    <w:name w:val="944E3943FDAB4C8AB2212E45A25F5F5B"/>
  </w:style>
  <w:style w:type="paragraph" w:customStyle="1" w:styleId="7213CD94E9B14D4AB6ABDACDE75B8E43">
    <w:name w:val="7213CD94E9B14D4AB6ABDACDE75B8E43"/>
  </w:style>
  <w:style w:type="paragraph" w:customStyle="1" w:styleId="3FE2B51211EE4CA1842D7318B723F17A">
    <w:name w:val="3FE2B51211EE4CA1842D7318B723F17A"/>
  </w:style>
  <w:style w:type="paragraph" w:customStyle="1" w:styleId="93E53AC47324447FB16B3AC754E655BF">
    <w:name w:val="93E53AC47324447FB16B3AC754E655BF"/>
  </w:style>
  <w:style w:type="paragraph" w:customStyle="1" w:styleId="60A2DE8967154F9EA1BDB4372DD04684">
    <w:name w:val="60A2DE8967154F9EA1BDB4372DD04684"/>
  </w:style>
  <w:style w:type="paragraph" w:customStyle="1" w:styleId="BD717FF99809474893ABBBCB31D50502">
    <w:name w:val="BD717FF99809474893ABBBCB31D50502"/>
  </w:style>
  <w:style w:type="paragraph" w:customStyle="1" w:styleId="3E66B64680C646A38D46799A70F71486">
    <w:name w:val="3E66B64680C646A38D46799A70F71486"/>
  </w:style>
  <w:style w:type="paragraph" w:customStyle="1" w:styleId="8E317EA38F254718AB8C1C0970856B0C">
    <w:name w:val="8E317EA38F254718AB8C1C0970856B0C"/>
  </w:style>
  <w:style w:type="paragraph" w:customStyle="1" w:styleId="0F261644A36244ED9D8493BC2611196D">
    <w:name w:val="0F261644A36244ED9D8493BC2611196D"/>
  </w:style>
  <w:style w:type="paragraph" w:customStyle="1" w:styleId="9EB253D4F0414261B44AB82C1BE77F5C">
    <w:name w:val="9EB253D4F0414261B44AB82C1BE77F5C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2C1FE5A186F4BEAB1FB0CC275F65861">
    <w:name w:val="52C1FE5A186F4BEAB1FB0CC275F65861"/>
  </w:style>
  <w:style w:type="paragraph" w:customStyle="1" w:styleId="2BB14C9D636F423481294E4932B55416">
    <w:name w:val="2BB14C9D636F423481294E4932B55416"/>
    <w:rsid w:val="00536119"/>
  </w:style>
  <w:style w:type="paragraph" w:customStyle="1" w:styleId="9D6DDA0253C4412DAACAF0815DF1E1DB">
    <w:name w:val="9D6DDA0253C4412DAACAF0815DF1E1DB"/>
    <w:rsid w:val="00536119"/>
  </w:style>
  <w:style w:type="paragraph" w:customStyle="1" w:styleId="847791A296774D3B9D26312A7B2797AC">
    <w:name w:val="847791A296774D3B9D26312A7B2797AC"/>
    <w:rsid w:val="00536119"/>
  </w:style>
  <w:style w:type="paragraph" w:customStyle="1" w:styleId="FA54D363CC934EF1B53147BDC0827187">
    <w:name w:val="FA54D363CC934EF1B53147BDC0827187"/>
    <w:rsid w:val="00536119"/>
  </w:style>
  <w:style w:type="paragraph" w:customStyle="1" w:styleId="74D9115C26B14D68B4777025877F33FB">
    <w:name w:val="74D9115C26B14D68B4777025877F33FB"/>
    <w:rsid w:val="00536119"/>
  </w:style>
  <w:style w:type="paragraph" w:customStyle="1" w:styleId="C19A1A32FB064237A6E9CC2576E3574B">
    <w:name w:val="C19A1A32FB064237A6E9CC2576E3574B"/>
    <w:rsid w:val="00536119"/>
  </w:style>
  <w:style w:type="paragraph" w:customStyle="1" w:styleId="A0144E33D9164819A8E847E7CA1D08E6">
    <w:name w:val="A0144E33D9164819A8E847E7CA1D08E6"/>
    <w:rsid w:val="00536119"/>
  </w:style>
  <w:style w:type="paragraph" w:customStyle="1" w:styleId="7E54EC2098734C88BF03E974391BE652">
    <w:name w:val="7E54EC2098734C88BF03E974391BE652"/>
    <w:rsid w:val="00536119"/>
  </w:style>
  <w:style w:type="paragraph" w:customStyle="1" w:styleId="27D1F0F6F1D2455F93C1EDE3CAA75BB2">
    <w:name w:val="27D1F0F6F1D2455F93C1EDE3CAA75BB2"/>
    <w:rsid w:val="00536119"/>
  </w:style>
  <w:style w:type="paragraph" w:customStyle="1" w:styleId="4F0E36FB48E1487C95682994DEC58904">
    <w:name w:val="4F0E36FB48E1487C95682994DEC58904"/>
    <w:rsid w:val="00536119"/>
  </w:style>
  <w:style w:type="paragraph" w:customStyle="1" w:styleId="1AEE983BF02B4B87A614A741B3DDE92A">
    <w:name w:val="1AEE983BF02B4B87A614A741B3DDE92A"/>
    <w:rsid w:val="00536119"/>
  </w:style>
  <w:style w:type="paragraph" w:customStyle="1" w:styleId="E065446FDE1547AEA70F741DC2978CA1">
    <w:name w:val="E065446FDE1547AEA70F741DC2978CA1"/>
    <w:rsid w:val="00536119"/>
  </w:style>
  <w:style w:type="paragraph" w:customStyle="1" w:styleId="C8A310DD723D467EA03D3E2EAD698F0E">
    <w:name w:val="C8A310DD723D467EA03D3E2EAD698F0E"/>
    <w:rsid w:val="00536119"/>
  </w:style>
  <w:style w:type="paragraph" w:customStyle="1" w:styleId="0A8F779B326A46368B2D8AF501C41E0C">
    <w:name w:val="0A8F779B326A46368B2D8AF501C41E0C"/>
    <w:rsid w:val="00536119"/>
  </w:style>
  <w:style w:type="paragraph" w:customStyle="1" w:styleId="789627F0E948453E94499BA80EDB14EB">
    <w:name w:val="789627F0E948453E94499BA80EDB14EB"/>
    <w:rsid w:val="00536119"/>
  </w:style>
  <w:style w:type="paragraph" w:customStyle="1" w:styleId="8500D5F0D37B44D98C5F23DC8F1A56DC">
    <w:name w:val="8500D5F0D37B44D98C5F23DC8F1A56DC"/>
    <w:rsid w:val="005361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2023-02-09T16:25:00Z</dcterms:created>
  <dcterms:modified xsi:type="dcterms:W3CDTF">2023-02-10T07:52:00Z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